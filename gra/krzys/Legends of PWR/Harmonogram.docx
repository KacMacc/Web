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Układ główny — tabela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0428AF">
            <w:pPr>
              <w:pStyle w:val="Inicjay"/>
            </w:pPr>
            <w:r w:rsidRPr="00906BEE">
              <w:rPr>
                <w:noProof/>
                <w:lang w:eastAsia="pl-P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-483235</wp:posOffset>
                      </wp:positionV>
                      <wp:extent cx="6456680" cy="1767840"/>
                      <wp:effectExtent l="0" t="0" r="1270" b="3810"/>
                      <wp:wrapNone/>
                      <wp:docPr id="1" name="Grupa 1" title="Grafika nagłówk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6680" cy="1767840"/>
                                <a:chOff x="0" y="1"/>
                                <a:chExt cx="6665911" cy="1767840"/>
                              </a:xfrm>
                            </wpg:grpSpPr>
                            <wps:wsp>
                              <wps:cNvPr id="43" name="Czerwony prostokąt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zerwony okrąg"/>
                              <wps:cNvSpPr/>
                              <wps:spPr>
                                <a:xfrm>
                                  <a:off x="0" y="1"/>
                                  <a:ext cx="1810488" cy="176784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Biały okrąg"/>
                              <wps:cNvSpPr/>
                              <wps:spPr>
                                <a:xfrm>
                                  <a:off x="47315" y="53341"/>
                                  <a:ext cx="1718809" cy="16706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E884C8" id="Grupa 1" o:spid="_x0000_s1026" alt="Tytuł: Grafika nagłówka" style="position:absolute;margin-left:0;margin-top:-38.05pt;width:508.4pt;height:139.2pt;z-index:-251657216;mso-position-horizontal:left;mso-position-vertical-relative:page" coordorigin="" coordsize="66659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">
                      <v:rect id="Czerwony prostokąt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zerwony okrąg" o:spid="_x0000_s1028" type="#_x0000_t23" style="position:absolute;width:18104;height:1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" adj="611" fillcolor="#ea4e4e [3204]" stroked="f" strokeweight="1pt">
                        <v:stroke joinstyle="miter"/>
                      </v:shape>
                      <v:oval id="Biały okrąg" o:spid="_x0000_s1029" style="position:absolute;left:473;top:533;width:17188;height:16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  <w:szCs w:val="96"/>
                </w:rPr>
                <w:alias w:val="Inicjały"/>
                <w:tag w:val="Inicjały"/>
                <w:id w:val="477349409"/>
                <w:placeholder>
                  <w:docPart w:val="5153540396074D32B692DC139F1880C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0428AF">
                  <w:rPr>
                    <w:sz w:val="96"/>
                    <w:szCs w:val="96"/>
                  </w:rPr>
                  <w:t>xD</w:t>
                </w:r>
              </w:sdtContent>
            </w:sdt>
          </w:p>
          <w:p w:rsidR="00A50939" w:rsidRPr="00906BEE" w:rsidRDefault="0020476D" w:rsidP="007569C1">
            <w:pPr>
              <w:pStyle w:val="Nagwek3"/>
            </w:pPr>
            <w:sdt>
              <w:sdtPr>
                <w:alias w:val="Cel:"/>
                <w:tag w:val="Cel:"/>
                <w:id w:val="319159961"/>
                <w:placeholder>
                  <w:docPart w:val="0A04D9FA6EDD4E049A351572EAD4F43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pl-PL"/>
                  </w:rPr>
                  <w:t>Cel</w:t>
                </w:r>
              </w:sdtContent>
            </w:sdt>
          </w:p>
          <w:p w:rsidR="002C2CDD" w:rsidRPr="00906BEE" w:rsidRDefault="000428AF" w:rsidP="000428AF">
            <w:r>
              <w:t>Naszym celem jest zbudowanie strony internetowej zawierającej pełnoprawną grę przeglądarkową. Gra będzie polegała na podejmowaniu dobrych decyzji i unikaniu tych zgubnych. Strona będzie pobierać pytania z bazy danych, jak również, będzie</w:t>
            </w:r>
            <w:r w:rsidR="00A21F99">
              <w:t xml:space="preserve"> ona</w:t>
            </w:r>
            <w:r>
              <w:t xml:space="preserve"> </w:t>
            </w:r>
            <w:proofErr w:type="spellStart"/>
            <w:r>
              <w:t>responsywna</w:t>
            </w:r>
            <w:proofErr w:type="spellEnd"/>
            <w:r w:rsidR="00A21F99">
              <w:t xml:space="preserve"> i (w miarę możliwości) </w:t>
            </w:r>
            <w:r w:rsidR="00207041">
              <w:t>pozbawiona błędów</w:t>
            </w:r>
          </w:p>
          <w:p w:rsidR="002C2CDD" w:rsidRPr="00906BEE" w:rsidRDefault="00456046" w:rsidP="007569C1">
            <w:pPr>
              <w:pStyle w:val="Nagwek3"/>
            </w:pPr>
            <w:r>
              <w:t>Specjalizacje</w:t>
            </w:r>
          </w:p>
          <w:p w:rsidR="00741125" w:rsidRDefault="00456046" w:rsidP="00741125">
            <w:r>
              <w:t xml:space="preserve">DO ZROBIENIA </w:t>
            </w:r>
            <w:proofErr w:type="spellStart"/>
            <w:r>
              <w:t>xD</w:t>
            </w:r>
            <w:proofErr w:type="spellEnd"/>
          </w:p>
          <w:p w:rsidR="006A75D6" w:rsidRDefault="006A75D6" w:rsidP="00741125"/>
          <w:p w:rsidR="006A75D6" w:rsidRDefault="005750D4" w:rsidP="006A75D6">
            <w:r>
              <w:t>Krzysztof Tomczyk:</w:t>
            </w:r>
          </w:p>
          <w:p w:rsidR="005750D4" w:rsidRDefault="005750D4" w:rsidP="005750D4">
            <w:pPr>
              <w:pStyle w:val="Akapitzlist"/>
              <w:numPr>
                <w:ilvl w:val="0"/>
                <w:numId w:val="13"/>
              </w:numPr>
            </w:pPr>
            <w:r>
              <w:t xml:space="preserve"> </w:t>
            </w:r>
          </w:p>
          <w:p w:rsidR="005750D4" w:rsidRDefault="005750D4" w:rsidP="005750D4"/>
          <w:p w:rsidR="00CF5237" w:rsidRDefault="00CF5237" w:rsidP="005750D4">
            <w:r>
              <w:t>Kamil Wójcik:</w:t>
            </w:r>
          </w:p>
          <w:p w:rsidR="00CF5237" w:rsidRDefault="00CF5237" w:rsidP="00CF5237">
            <w:pPr>
              <w:pStyle w:val="Akapitzlist"/>
              <w:numPr>
                <w:ilvl w:val="0"/>
                <w:numId w:val="13"/>
              </w:numPr>
            </w:pPr>
            <w:r>
              <w:t xml:space="preserve"> </w:t>
            </w:r>
          </w:p>
          <w:p w:rsidR="00CF5237" w:rsidRDefault="00CF5237" w:rsidP="00CF5237"/>
          <w:p w:rsidR="00CF5237" w:rsidRDefault="00CF5237" w:rsidP="00CF5237">
            <w:r>
              <w:t>Kuba Kała:</w:t>
            </w:r>
          </w:p>
          <w:p w:rsidR="00CE0546" w:rsidRDefault="00CE0546" w:rsidP="00CE0546">
            <w:pPr>
              <w:pStyle w:val="Akapitzlist"/>
              <w:numPr>
                <w:ilvl w:val="0"/>
                <w:numId w:val="13"/>
              </w:numPr>
            </w:pPr>
            <w:r>
              <w:t xml:space="preserve"> </w:t>
            </w:r>
          </w:p>
          <w:p w:rsidR="00CE0546" w:rsidRDefault="00CE0546" w:rsidP="00CE0546"/>
          <w:p w:rsidR="00CE0546" w:rsidRDefault="00CE0546" w:rsidP="00CE0546">
            <w:r>
              <w:t>Kacper Maćkowiak:</w:t>
            </w:r>
          </w:p>
          <w:p w:rsidR="00CE0546" w:rsidRDefault="00CE0546" w:rsidP="00CE0546">
            <w:pPr>
              <w:pStyle w:val="Akapitzlist"/>
              <w:numPr>
                <w:ilvl w:val="0"/>
                <w:numId w:val="13"/>
              </w:numPr>
            </w:pPr>
            <w:r>
              <w:t xml:space="preserve"> </w:t>
            </w:r>
          </w:p>
          <w:p w:rsidR="00CE0546" w:rsidRDefault="00CE0546" w:rsidP="00CE0546"/>
          <w:p w:rsidR="00CE0546" w:rsidRDefault="005A4CD7" w:rsidP="00CE0546">
            <w:r>
              <w:t>Adam Puszka:</w:t>
            </w:r>
          </w:p>
          <w:p w:rsidR="005A4CD7" w:rsidRDefault="005A4CD7" w:rsidP="005A4CD7">
            <w:pPr>
              <w:pStyle w:val="Akapitzlist"/>
              <w:numPr>
                <w:ilvl w:val="0"/>
                <w:numId w:val="13"/>
              </w:numPr>
            </w:pPr>
            <w:r>
              <w:t xml:space="preserve"> </w:t>
            </w:r>
          </w:p>
          <w:p w:rsidR="005A4CD7" w:rsidRDefault="005A4CD7" w:rsidP="005A4CD7"/>
          <w:p w:rsidR="005A4CD7" w:rsidRDefault="005A4CD7" w:rsidP="005A4CD7">
            <w:r>
              <w:t xml:space="preserve">Kamil </w:t>
            </w:r>
            <w:proofErr w:type="spellStart"/>
            <w:r>
              <w:t>Masel</w:t>
            </w:r>
            <w:proofErr w:type="spellEnd"/>
            <w:r>
              <w:t>:</w:t>
            </w:r>
          </w:p>
          <w:p w:rsidR="005A4CD7" w:rsidRPr="00906BEE" w:rsidRDefault="005A4CD7" w:rsidP="005A4CD7">
            <w:pPr>
              <w:pStyle w:val="Akapitzlist"/>
              <w:numPr>
                <w:ilvl w:val="0"/>
                <w:numId w:val="13"/>
              </w:num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-Siatk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Układ nagłówka — tabela"/>
            </w:tblPr>
            <w:tblGrid>
              <w:gridCol w:w="650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20476D" w:rsidP="00C612DA">
                  <w:pPr>
                    <w:pStyle w:val="Nagwek1"/>
                    <w:outlineLvl w:val="0"/>
                  </w:pPr>
                  <w:sdt>
                    <w:sdtPr>
                      <w:alias w:val="Wprowadź swoje imię i nazwisko:"/>
                      <w:tag w:val="Wprowadź swoje imię i nazwisko:"/>
                      <w:id w:val="-954250342"/>
                      <w:placeholder>
                        <w:docPart w:val="86949D30A5A5466680573E99CFBB259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6B7E">
                        <w:t>Przetrwaj na studiach</w:t>
                      </w:r>
                    </w:sdtContent>
                  </w:sdt>
                </w:p>
                <w:p w:rsidR="00906BEE" w:rsidRPr="00906BEE" w:rsidRDefault="0020476D" w:rsidP="000428AF">
                  <w:pPr>
                    <w:pStyle w:val="Nagwek2"/>
                    <w:outlineLvl w:val="1"/>
                  </w:pPr>
                  <w:sdt>
                    <w:sdtPr>
                      <w:alias w:val="Wprowadź zawód lub branżę:"/>
                      <w:tag w:val="Wprowadź zawód lub branżę:"/>
                      <w:id w:val="-83681269"/>
                      <w:placeholder>
                        <w:docPart w:val="31B0191EC1A94098975648EE899AFC3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428AF">
                        <w:t>Przeglądarkowa gra wyborów</w:t>
                      </w:r>
                    </w:sdtContent>
                  </w:sdt>
                </w:p>
              </w:tc>
            </w:tr>
          </w:tbl>
          <w:p w:rsidR="002C2CDD" w:rsidRPr="00906BEE" w:rsidRDefault="00B61015" w:rsidP="006D7118">
            <w:pPr>
              <w:pStyle w:val="Nagwek3"/>
            </w:pPr>
            <w:r>
              <w:rPr>
                <w:lang w:bidi="pl-PL"/>
              </w:rPr>
              <w:t>Harmonogram</w:t>
            </w:r>
          </w:p>
          <w:p w:rsidR="00012B93" w:rsidRDefault="00012B93" w:rsidP="003D5672">
            <w:pPr>
              <w:pStyle w:val="Akapitzlist"/>
              <w:numPr>
                <w:ilvl w:val="0"/>
                <w:numId w:val="15"/>
              </w:numPr>
            </w:pPr>
            <w:bookmarkStart w:id="0" w:name="_GoBack"/>
            <w:r>
              <w:t>Określenie czego potrzebujemy do funkcjonowania strony.</w:t>
            </w:r>
          </w:p>
          <w:p w:rsidR="00012B93" w:rsidRDefault="002C2FD9" w:rsidP="003D5672">
            <w:pPr>
              <w:pStyle w:val="Akapitzlist"/>
              <w:numPr>
                <w:ilvl w:val="0"/>
                <w:numId w:val="15"/>
              </w:numPr>
            </w:pPr>
            <w:r>
              <w:t>Określenie</w:t>
            </w:r>
            <w:r w:rsidR="00E22EEA">
              <w:t xml:space="preserve"> specjalizacji</w:t>
            </w:r>
            <w:r w:rsidR="00742041">
              <w:t xml:space="preserve"> każdego członka</w:t>
            </w:r>
            <w:r>
              <w:t>.</w:t>
            </w:r>
          </w:p>
          <w:p w:rsidR="002C2FD9" w:rsidRDefault="004E335A" w:rsidP="003D5672">
            <w:pPr>
              <w:pStyle w:val="Akapitzlist"/>
              <w:numPr>
                <w:ilvl w:val="0"/>
                <w:numId w:val="15"/>
              </w:numPr>
            </w:pPr>
            <w:r>
              <w:t>Napisanie prototypu strony</w:t>
            </w:r>
            <w:r w:rsidR="00354EA8">
              <w:t>.</w:t>
            </w:r>
          </w:p>
          <w:p w:rsidR="004E335A" w:rsidRDefault="00354EA8" w:rsidP="003D5672">
            <w:pPr>
              <w:pStyle w:val="Akapitzlist"/>
              <w:numPr>
                <w:ilvl w:val="0"/>
                <w:numId w:val="15"/>
              </w:numPr>
            </w:pPr>
            <w:r>
              <w:t>Przygotowanie bazy danych.</w:t>
            </w:r>
          </w:p>
          <w:p w:rsidR="00354EA8" w:rsidRDefault="00354EA8" w:rsidP="003D5672">
            <w:pPr>
              <w:pStyle w:val="Akapitzlist"/>
              <w:numPr>
                <w:ilvl w:val="0"/>
                <w:numId w:val="15"/>
              </w:numPr>
            </w:pPr>
            <w:r>
              <w:t>Połączenie strony internetowej z bazą danych.</w:t>
            </w:r>
          </w:p>
          <w:p w:rsidR="00276FF4" w:rsidRDefault="00676060" w:rsidP="003D5672">
            <w:pPr>
              <w:pStyle w:val="Akapitzlist"/>
              <w:numPr>
                <w:ilvl w:val="0"/>
                <w:numId w:val="15"/>
              </w:numPr>
            </w:pPr>
            <w:r>
              <w:t>Stworzenie CSS.</w:t>
            </w:r>
          </w:p>
          <w:p w:rsidR="00676060" w:rsidRDefault="002C6977" w:rsidP="003D5672">
            <w:pPr>
              <w:pStyle w:val="Akapitzlist"/>
              <w:numPr>
                <w:ilvl w:val="0"/>
                <w:numId w:val="15"/>
              </w:numPr>
            </w:pPr>
            <w:r>
              <w:t xml:space="preserve">Nadanie </w:t>
            </w:r>
            <w:proofErr w:type="spellStart"/>
            <w:r>
              <w:t>responsywności</w:t>
            </w:r>
            <w:proofErr w:type="spellEnd"/>
            <w:r>
              <w:t>.</w:t>
            </w:r>
          </w:p>
          <w:p w:rsidR="00FC1E92" w:rsidRDefault="00FC1E92" w:rsidP="003D5672">
            <w:pPr>
              <w:pStyle w:val="Akapitzlist"/>
              <w:numPr>
                <w:ilvl w:val="0"/>
                <w:numId w:val="15"/>
              </w:numPr>
            </w:pPr>
            <w:r>
              <w:t>Stworzenie rankingu najlepszych graczy.</w:t>
            </w:r>
          </w:p>
          <w:p w:rsidR="002C6977" w:rsidRDefault="00A9028D" w:rsidP="003D5672">
            <w:pPr>
              <w:pStyle w:val="Akapitzlist"/>
              <w:numPr>
                <w:ilvl w:val="0"/>
                <w:numId w:val="15"/>
              </w:numPr>
            </w:pPr>
            <w:r>
              <w:t xml:space="preserve">Opcjonalnie, </w:t>
            </w:r>
            <w:r w:rsidR="003436B1">
              <w:t xml:space="preserve">konfiguracja </w:t>
            </w:r>
            <w:r w:rsidR="005C6BBF">
              <w:t>AJAX</w:t>
            </w:r>
            <w:r w:rsidR="00FC1E92">
              <w:t>.</w:t>
            </w:r>
          </w:p>
          <w:bookmarkEnd w:id="0"/>
          <w:p w:rsidR="00676060" w:rsidRPr="00906BEE" w:rsidRDefault="00676060" w:rsidP="00676060"/>
          <w:p w:rsidR="00741125" w:rsidRPr="00906BEE" w:rsidRDefault="00741125" w:rsidP="00456046">
            <w:pPr>
              <w:pStyle w:val="Nagwek4"/>
            </w:pPr>
          </w:p>
        </w:tc>
      </w:tr>
    </w:tbl>
    <w:p w:rsidR="00290AAA" w:rsidRDefault="00290AAA" w:rsidP="00E22E87">
      <w:pPr>
        <w:pStyle w:val="Bezodstpw"/>
      </w:pPr>
    </w:p>
    <w:p w:rsidR="00785591" w:rsidRPr="00CC2270" w:rsidRDefault="00785591" w:rsidP="00CC2270">
      <w:pPr>
        <w:tabs>
          <w:tab w:val="left" w:pos="3855"/>
        </w:tabs>
      </w:pPr>
    </w:p>
    <w:sectPr w:rsidR="00785591" w:rsidRPr="00CC2270" w:rsidSect="00F16999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76D" w:rsidRDefault="0020476D" w:rsidP="00713050">
      <w:pPr>
        <w:spacing w:line="240" w:lineRule="auto"/>
      </w:pPr>
      <w:r>
        <w:separator/>
      </w:r>
    </w:p>
  </w:endnote>
  <w:endnote w:type="continuationSeparator" w:id="0">
    <w:p w:rsidR="0020476D" w:rsidRDefault="0020476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Układ stopki — tabel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Stopka"/>
          </w:pPr>
          <w:r w:rsidRPr="00CA3DF1">
            <w:rPr>
              <w:noProof/>
              <w:lang w:eastAsia="pl-PL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a 102" title="Ikona poczty e-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w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a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Dowolny kształt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ójkąt równoramienny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ójkąt równoramienny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ójkąt równoramienny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CB28AA" id="Grupa 102" o:spid="_x0000_s1026" alt="Tytuł: Ikona poczty e-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gduSPTAgAADo5&#10;AAAOAAAAAAAAAAAAAAAAAC4CAABkcnMvZTJvRG9jLnhtbFBLAQItABQABgAIAAAAIQBoRxvQ2AAA&#10;AAMBAAAPAAAAAAAAAAAAAAAAAKYKAABkcnMvZG93bnJldi54bWxQSwUGAAAAAAQABADzAAAAqwsA&#10;AAAA&#10;">
                    <o:lock v:ext="edit" aspectratio="t"/>
                    <v:oval id="Ow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a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Dowolny kształt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ójkąt równoramienny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ójkąt równoramienny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ójkąt równoramienny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Stopka"/>
          </w:pPr>
          <w:r w:rsidRPr="00C2098A">
            <w:rPr>
              <w:noProof/>
              <w:lang w:eastAsia="pl-PL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a 4" title="Ikona serwisu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Okrąg wokół symbolu serwisu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 serwisu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CDEF06" id="Grupa 4" o:spid="_x0000_s1026" alt="Tytuł: Ikona serwisu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NmkaJK/EgAAMGUAAA4A&#10;AAAAAAAAAAAAAAAALgIAAGRycy9lMm9Eb2MueG1sUEsBAi0AFAAGAAgAAAAhAGhHG9DYAAAAAwEA&#10;AA8AAAAAAAAAAAAAAAAAGRUAAGRycy9kb3ducmV2LnhtbFBLBQYAAAAABAAEAPMAAAAeFgAAAAA=&#10;">
                    <o:lock v:ext="edit" aspectratio="t"/>
                    <v:shape id="Okrąg wokół symbolu serwisu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 serwisu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Stopka"/>
          </w:pPr>
          <w:r w:rsidRPr="00C2098A">
            <w:rPr>
              <w:noProof/>
              <w:lang w:eastAsia="pl-PL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a 10" title="Ikona telefon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Okrąg wokół symbolu telefonu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 telefonu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A9EE0A" id="Grupa 10" o:spid="_x0000_s1026" alt="Tytuł: Ikona telefonu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UCMRnD4RAACxXQAADgAAAAAAAAAAAAAAAAAuAgAAZHJzL2Uyb0RvYy54bWxQSwECLQAUAAYACAAA&#10;ACEAaEcb0NgAAAADAQAADwAAAAAAAAAAAAAAAACYEwAAZHJzL2Rvd25yZXYueG1sUEsFBgAAAAAE&#10;AAQA8wAAAJ0UAAAAAA==&#10;">
                    <o:lock v:ext="edit" aspectratio="t"/>
                    <v:shape id="Okrąg wokół symbolu telefonu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 telefonu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Stopka"/>
          </w:pPr>
          <w:r w:rsidRPr="00C2098A">
            <w:rPr>
              <w:noProof/>
              <w:lang w:eastAsia="pl-PL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a 16" title="Ikona serwisu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Okrąg wokół symbolu serwisu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 serwisu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CF40AE" id="Grupa 16" o:spid="_x0000_s1026" alt="Tytuł: Ikona serwisu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vXz0gNERAAABZAAADgAAAAAAAAAAAAAA&#10;AAAuAgAAZHJzL2Uyb0RvYy54bWxQSwECLQAUAAYACAAAACEAaEcb0NgAAAADAQAADwAAAAAAAAAA&#10;AAAAAAArFAAAZHJzL2Rvd25yZXYueG1sUEsFBgAAAAAEAAQA8wAAADAVAAAAAA==&#10;">
                    <o:lock v:ext="edit" aspectratio="t"/>
                    <v:shape id="Okrąg wokół symbolu serwisu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 serwisu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Adres e-mail:"/>
            <w:tag w:val="Adres e-mail:"/>
            <w:id w:val="-627010856"/>
            <w:placeholder>
              <w:docPart w:val="3EB9A682B95443898ACC475F2A99F8A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Stopka"/>
              </w:pPr>
              <w:r>
                <w:rPr>
                  <w:lang w:bidi="pl-PL"/>
                </w:rPr>
                <w:t>Adres 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ojście do serwisu Twitter:"/>
            <w:tag w:val="Dojście do serwisu Twitter:"/>
            <w:id w:val="-642033892"/>
            <w:placeholder>
              <w:docPart w:val="269FDB69566B4F24A265B130CEF211A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Stopka"/>
              </w:pPr>
              <w:r>
                <w:rPr>
                  <w:lang w:bidi="pl-PL"/>
                </w:rPr>
                <w:t>Dojście do serwisu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n:"/>
            <w:tag w:val="Telefon:"/>
            <w:id w:val="617408819"/>
            <w:placeholder>
              <w:docPart w:val="58CF65B22E2247299E4359EB23C2597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Stopka"/>
              </w:pPr>
              <w:r>
                <w:rPr>
                  <w:lang w:bidi="pl-PL"/>
                </w:rPr>
                <w:t>Telefon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Adres URL w serwisie LinkedIn:"/>
            <w:tag w:val="Adres URL w serwisie LinkedIn:"/>
            <w:id w:val="-1413995599"/>
            <w:placeholder>
              <w:docPart w:val="08EB19C852FE4BF683E8C059961CCF3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Stopka"/>
              </w:pPr>
              <w:r>
                <w:rPr>
                  <w:lang w:bidi="pl-PL"/>
                </w:rPr>
                <w:t>Adres URL w serwisie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Stopka"/>
          <w:rPr>
            <w:noProof/>
          </w:rPr>
        </w:pPr>
        <w:r>
          <w:rPr>
            <w:lang w:bidi="pl-PL"/>
          </w:rPr>
          <w:fldChar w:fldCharType="begin"/>
        </w:r>
        <w:r>
          <w:rPr>
            <w:lang w:bidi="pl-PL"/>
          </w:rPr>
          <w:instrText xml:space="preserve"> PAGE   \* MERGEFORMAT </w:instrText>
        </w:r>
        <w:r>
          <w:rPr>
            <w:lang w:bidi="pl-PL"/>
          </w:rPr>
          <w:fldChar w:fldCharType="separate"/>
        </w:r>
        <w:r w:rsidR="00D2321F">
          <w:rPr>
            <w:noProof/>
            <w:lang w:bidi="pl-PL"/>
          </w:rPr>
          <w:t>2</w:t>
        </w:r>
        <w:r>
          <w:rPr>
            <w:noProof/>
            <w:lang w:bidi="pl-P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EA4E4E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924"/>
      <w:gridCol w:w="254"/>
    </w:tblGrid>
    <w:tr w:rsidR="000428AF" w:rsidTr="000428AF">
      <w:trPr>
        <w:trHeight w:val="567"/>
      </w:trPr>
      <w:tc>
        <w:tcPr>
          <w:tcW w:w="4875" w:type="pct"/>
          <w:shd w:val="clear" w:color="auto" w:fill="EA4E4E" w:themeFill="accent1"/>
          <w:vAlign w:val="center"/>
        </w:tcPr>
        <w:p w:rsidR="000428AF" w:rsidRDefault="0020476D" w:rsidP="000428AF">
          <w:pPr>
            <w:pStyle w:val="Stopka"/>
            <w:spacing w:before="80" w:after="80"/>
            <w:rPr>
              <w:caps w:val="0"/>
              <w:color w:val="FFFFFF" w:themeColor="background1"/>
              <w:sz w:val="18"/>
              <w:szCs w:val="18"/>
            </w:rPr>
          </w:pPr>
          <w:sdt>
            <w:sdtPr>
              <w:rPr>
                <w:caps w:val="0"/>
                <w:color w:val="FFFFFF" w:themeColor="background1"/>
                <w:sz w:val="18"/>
                <w:szCs w:val="18"/>
              </w:rPr>
              <w:alias w:val="Tytuł"/>
              <w:tag w:val=""/>
              <w:id w:val="-578829839"/>
              <w:placeholder>
                <w:docPart w:val="98BE20DAF53F4FCCA3FF30D0679DE1D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F">
                <w:rPr>
                  <w:caps w:val="0"/>
                  <w:color w:val="FFFFFF" w:themeColor="background1"/>
                  <w:sz w:val="18"/>
                  <w:szCs w:val="18"/>
                </w:rPr>
                <w:t xml:space="preserve">Krzysztof Tomczyk Kamil Wójcik Kuba Kała Adam Puszka Kacper Maćkowiak Kamil </w:t>
              </w:r>
              <w:proofErr w:type="spellStart"/>
              <w:r w:rsidR="000428AF">
                <w:rPr>
                  <w:caps w:val="0"/>
                  <w:color w:val="FFFFFF" w:themeColor="background1"/>
                  <w:sz w:val="18"/>
                  <w:szCs w:val="18"/>
                </w:rPr>
                <w:t>Masel</w:t>
              </w:r>
              <w:proofErr w:type="spellEnd"/>
            </w:sdtContent>
          </w:sdt>
        </w:p>
      </w:tc>
      <w:tc>
        <w:tcPr>
          <w:tcW w:w="125" w:type="pct"/>
          <w:shd w:val="clear" w:color="auto" w:fill="EA4E4E" w:themeFill="accent1"/>
          <w:vAlign w:val="center"/>
        </w:tcPr>
        <w:p w:rsidR="000428AF" w:rsidRDefault="000428AF">
          <w:pPr>
            <w:pStyle w:val="Stopka"/>
            <w:spacing w:before="80" w:after="80"/>
            <w:jc w:val="right"/>
            <w:rPr>
              <w:caps w:val="0"/>
              <w:color w:val="FFFFFF" w:themeColor="background1"/>
              <w:sz w:val="18"/>
              <w:szCs w:val="18"/>
            </w:rPr>
          </w:pPr>
        </w:p>
      </w:tc>
    </w:tr>
  </w:tbl>
  <w:p w:rsidR="00217980" w:rsidRDefault="0021798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76D" w:rsidRDefault="0020476D" w:rsidP="00713050">
      <w:pPr>
        <w:spacing w:line="240" w:lineRule="auto"/>
      </w:pPr>
      <w:r>
        <w:separator/>
      </w:r>
    </w:p>
  </w:footnote>
  <w:footnote w:type="continuationSeparator" w:id="0">
    <w:p w:rsidR="0020476D" w:rsidRDefault="0020476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lejna strona — układ nagłówka — tabela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785591" w:rsidP="00785591">
          <w:pPr>
            <w:pStyle w:val="Inicjay"/>
            <w:ind w:left="0"/>
            <w:jc w:val="left"/>
          </w:pPr>
          <w:r>
            <w:t xml:space="preserve">   </w:t>
          </w:r>
          <w:sdt>
            <w:sdtPr>
              <w:alias w:val="Inicjały"/>
              <w:tag w:val="Inicjały"/>
              <w:id w:val="1944652564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0428AF">
                <w:t>xD</w:t>
              </w:r>
            </w:sdtContent>
          </w:sdt>
          <w:r w:rsidRPr="00906BEE">
            <w:rPr>
              <w:noProof/>
              <w:lang w:eastAsia="pl-PL"/>
            </w:rPr>
            <w:t xml:space="preserve"> </w:t>
          </w:r>
          <w:r w:rsidRPr="00906BEE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6E95913" wp14:editId="710B340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-478790</wp:posOffset>
                    </wp:positionV>
                    <wp:extent cx="6456680" cy="1767840"/>
                    <wp:effectExtent l="0" t="0" r="1270" b="3810"/>
                    <wp:wrapNone/>
                    <wp:docPr id="5" name="Grupa 5" title="Grafika nagłówk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56680" cy="1767840"/>
                              <a:chOff x="0" y="1"/>
                              <a:chExt cx="6665911" cy="1767840"/>
                            </a:xfrm>
                          </wpg:grpSpPr>
                          <wps:wsp>
                            <wps:cNvPr id="7" name="Czerwony prostokąt"/>
                            <wps:cNvSpPr/>
                            <wps:spPr>
                              <a:xfrm>
                                <a:off x="1133475" y="419100"/>
                                <a:ext cx="5532436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zerwony okrąg"/>
                            <wps:cNvSpPr/>
                            <wps:spPr>
                              <a:xfrm>
                                <a:off x="0" y="1"/>
                                <a:ext cx="1810488" cy="1767840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Biały okrąg"/>
                            <wps:cNvSpPr/>
                            <wps:spPr>
                              <a:xfrm>
                                <a:off x="47315" y="53341"/>
                                <a:ext cx="1718809" cy="16706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210A00" id="Grupa 5" o:spid="_x0000_s1026" alt="Tytuł: Grafika nagłówka" style="position:absolute;margin-left:0;margin-top:-37.7pt;width:508.4pt;height:139.2pt;z-index:-251657216;mso-position-vertical-relative:page" coordorigin="" coordsize="66659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">
                    <v:rect id="Czerwony prostokąt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zerwony okrąg" o:spid="_x0000_s1028" type="#_x0000_t23" style="position:absolute;width:18104;height:1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" adj="611" fillcolor="#ea4e4e [3204]" stroked="f" strokeweight="1pt">
                      <v:stroke joinstyle="miter"/>
                    </v:shape>
                    <v:oval id="Biały okrąg" o:spid="_x0000_s1029" style="position:absolute;left:473;top:533;width:17188;height:16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      <v:stroke joinstyle="miter"/>
                    </v:oval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-Siatk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Układ nagłówka — tabela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20476D" w:rsidP="001A5CA9">
                <w:pPr>
                  <w:pStyle w:val="Nagwek1"/>
                  <w:outlineLvl w:val="0"/>
                </w:pPr>
                <w:sdt>
                  <w:sdtPr>
                    <w:alias w:val="Wprowadź swoje imię i nazwisko:"/>
                    <w:tag w:val="Wprowadź swoje imię i nazwisko:"/>
                    <w:id w:val="198242130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06B7E">
                      <w:t>Przetrwaj na studiach</w:t>
                    </w:r>
                  </w:sdtContent>
                </w:sdt>
              </w:p>
              <w:p w:rsidR="001A5CA9" w:rsidRDefault="0020476D" w:rsidP="001A5CA9">
                <w:pPr>
                  <w:pStyle w:val="Nagwek2"/>
                  <w:outlineLvl w:val="1"/>
                </w:pPr>
                <w:sdt>
                  <w:sdtPr>
                    <w:alias w:val="Wprowadź zawód lub branżę:"/>
                    <w:tag w:val="Wprowadź zawód lub branżę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428AF">
                      <w:t>Przeglądarkowa gra wyborów</w:t>
                    </w:r>
                  </w:sdtContent>
                </w:sdt>
                <w:r w:rsidR="00E12C60">
                  <w:rPr>
                    <w:lang w:bidi="pl-PL"/>
                  </w:rPr>
                  <w:t xml:space="preserve"> | </w:t>
                </w:r>
                <w:sdt>
                  <w:sdtPr>
                    <w:alias w:val="Link do innej zawartości online:"/>
                    <w:tag w:val="Link do innej zawartości online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pl-PL"/>
                      </w:rPr>
                      <w:t>Link do innej zawartości online: Portfolio/witryna internetowa/blog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842F6"/>
    <w:multiLevelType w:val="hybridMultilevel"/>
    <w:tmpl w:val="2CAC2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B4CEB"/>
    <w:multiLevelType w:val="hybridMultilevel"/>
    <w:tmpl w:val="A030F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24CAE"/>
    <w:multiLevelType w:val="hybridMultilevel"/>
    <w:tmpl w:val="D010A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12078"/>
    <w:multiLevelType w:val="hybridMultilevel"/>
    <w:tmpl w:val="A7167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A653B"/>
    <w:multiLevelType w:val="hybridMultilevel"/>
    <w:tmpl w:val="F8D461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AF"/>
    <w:rsid w:val="00012B93"/>
    <w:rsid w:val="000428AF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0476D"/>
    <w:rsid w:val="00207041"/>
    <w:rsid w:val="00217980"/>
    <w:rsid w:val="00227EAD"/>
    <w:rsid w:val="00271662"/>
    <w:rsid w:val="0027265C"/>
    <w:rsid w:val="0027404F"/>
    <w:rsid w:val="00276FF4"/>
    <w:rsid w:val="00290AAA"/>
    <w:rsid w:val="00293B83"/>
    <w:rsid w:val="002B091C"/>
    <w:rsid w:val="002C2CDD"/>
    <w:rsid w:val="002C2FD9"/>
    <w:rsid w:val="002C6977"/>
    <w:rsid w:val="002D45C6"/>
    <w:rsid w:val="002F03FA"/>
    <w:rsid w:val="00313E86"/>
    <w:rsid w:val="00333CD3"/>
    <w:rsid w:val="00340365"/>
    <w:rsid w:val="00342B64"/>
    <w:rsid w:val="003436B1"/>
    <w:rsid w:val="00354EA8"/>
    <w:rsid w:val="00364079"/>
    <w:rsid w:val="003C5528"/>
    <w:rsid w:val="003D03E5"/>
    <w:rsid w:val="003D5672"/>
    <w:rsid w:val="00404925"/>
    <w:rsid w:val="004077FB"/>
    <w:rsid w:val="004244FF"/>
    <w:rsid w:val="00424DD9"/>
    <w:rsid w:val="00451A1D"/>
    <w:rsid w:val="00456046"/>
    <w:rsid w:val="00456C53"/>
    <w:rsid w:val="0046104A"/>
    <w:rsid w:val="004717C5"/>
    <w:rsid w:val="004A24CC"/>
    <w:rsid w:val="004E335A"/>
    <w:rsid w:val="00523479"/>
    <w:rsid w:val="00543DB7"/>
    <w:rsid w:val="005729B0"/>
    <w:rsid w:val="005750D4"/>
    <w:rsid w:val="005A4CD7"/>
    <w:rsid w:val="005C6BBF"/>
    <w:rsid w:val="00641630"/>
    <w:rsid w:val="00657C13"/>
    <w:rsid w:val="00676060"/>
    <w:rsid w:val="00684488"/>
    <w:rsid w:val="006A3CE7"/>
    <w:rsid w:val="006A75D6"/>
    <w:rsid w:val="006A7746"/>
    <w:rsid w:val="006C4C50"/>
    <w:rsid w:val="006D7118"/>
    <w:rsid w:val="006D76B1"/>
    <w:rsid w:val="00703E8B"/>
    <w:rsid w:val="00713050"/>
    <w:rsid w:val="00741125"/>
    <w:rsid w:val="00742041"/>
    <w:rsid w:val="00746F7F"/>
    <w:rsid w:val="007569C1"/>
    <w:rsid w:val="00763832"/>
    <w:rsid w:val="00785591"/>
    <w:rsid w:val="007D2696"/>
    <w:rsid w:val="007D2D1B"/>
    <w:rsid w:val="007D2FD2"/>
    <w:rsid w:val="00811117"/>
    <w:rsid w:val="00823C54"/>
    <w:rsid w:val="00841146"/>
    <w:rsid w:val="00865468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21F99"/>
    <w:rsid w:val="00A42540"/>
    <w:rsid w:val="00A473A6"/>
    <w:rsid w:val="00A50939"/>
    <w:rsid w:val="00A83413"/>
    <w:rsid w:val="00A836E5"/>
    <w:rsid w:val="00A85264"/>
    <w:rsid w:val="00A9028D"/>
    <w:rsid w:val="00AA6A40"/>
    <w:rsid w:val="00AA75F6"/>
    <w:rsid w:val="00AD00FD"/>
    <w:rsid w:val="00AF0A8E"/>
    <w:rsid w:val="00B5664D"/>
    <w:rsid w:val="00B61015"/>
    <w:rsid w:val="00B764E3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C2270"/>
    <w:rsid w:val="00CE0546"/>
    <w:rsid w:val="00CE18D5"/>
    <w:rsid w:val="00CF5237"/>
    <w:rsid w:val="00D04109"/>
    <w:rsid w:val="00D2321F"/>
    <w:rsid w:val="00D95004"/>
    <w:rsid w:val="00D97A41"/>
    <w:rsid w:val="00DB3244"/>
    <w:rsid w:val="00DD3CF6"/>
    <w:rsid w:val="00DD6416"/>
    <w:rsid w:val="00DF4E0A"/>
    <w:rsid w:val="00E02DCD"/>
    <w:rsid w:val="00E06B7E"/>
    <w:rsid w:val="00E12C60"/>
    <w:rsid w:val="00E22E87"/>
    <w:rsid w:val="00E22EEA"/>
    <w:rsid w:val="00E24AFA"/>
    <w:rsid w:val="00E57630"/>
    <w:rsid w:val="00E86C2B"/>
    <w:rsid w:val="00EB2D52"/>
    <w:rsid w:val="00EF7CC9"/>
    <w:rsid w:val="00F16999"/>
    <w:rsid w:val="00F207C0"/>
    <w:rsid w:val="00F20AE5"/>
    <w:rsid w:val="00F47E97"/>
    <w:rsid w:val="00F645C7"/>
    <w:rsid w:val="00FC1E9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8DD9D"/>
  <w15:chartTrackingRefBased/>
  <w15:docId w15:val="{9FD0DA95-5DD7-4ED6-B7F3-94A56E24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24AFA"/>
    <w:rPr>
      <w:rFonts w:ascii="Times New Roman" w:hAnsi="Times New Roman"/>
    </w:rPr>
  </w:style>
  <w:style w:type="paragraph" w:styleId="Nagwek1">
    <w:name w:val="heading 1"/>
    <w:basedOn w:val="Normalny"/>
    <w:link w:val="Nagwek1Znak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Nagwek4">
    <w:name w:val="heading 4"/>
    <w:basedOn w:val="Normalny"/>
    <w:link w:val="Nagwek4Znak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-Siatka">
    <w:name w:val="Table Grid"/>
    <w:basedOn w:val="Standardowy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98"/>
    <w:qFormat/>
    <w:rsid w:val="00E24AFA"/>
    <w:pPr>
      <w:spacing w:line="240" w:lineRule="auto"/>
    </w:pPr>
    <w:rPr>
      <w:rFonts w:ascii="Times New Roman" w:hAnsi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zastpczy">
    <w:name w:val="Placeholder Text"/>
    <w:basedOn w:val="Domylnaczcionkaakapitu"/>
    <w:uiPriority w:val="99"/>
    <w:semiHidden/>
    <w:rsid w:val="003D03E5"/>
    <w:rPr>
      <w:color w:val="595959" w:themeColor="text1" w:themeTint="A6"/>
    </w:rPr>
  </w:style>
  <w:style w:type="character" w:customStyle="1" w:styleId="Nagwek4Znak">
    <w:name w:val="Nagłówek 4 Znak"/>
    <w:basedOn w:val="Domylnaczcionkaakapitu"/>
    <w:link w:val="Nagwek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Nagwek">
    <w:name w:val="header"/>
    <w:basedOn w:val="Normalny"/>
    <w:link w:val="NagwekZnak"/>
    <w:uiPriority w:val="99"/>
    <w:unhideWhenUsed/>
    <w:rsid w:val="0088504C"/>
    <w:pPr>
      <w:spacing w:line="240" w:lineRule="auto"/>
    </w:pPr>
  </w:style>
  <w:style w:type="paragraph" w:customStyle="1" w:styleId="Inicjay">
    <w:name w:val="Inicjały"/>
    <w:basedOn w:val="Normalny"/>
    <w:next w:val="Nagwek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NagwekZnak">
    <w:name w:val="Nagłówek Znak"/>
    <w:basedOn w:val="Domylnaczcionkaakapitu"/>
    <w:link w:val="Nagwek"/>
    <w:uiPriority w:val="99"/>
    <w:rsid w:val="0088504C"/>
  </w:style>
  <w:style w:type="paragraph" w:styleId="Stopka">
    <w:name w:val="footer"/>
    <w:basedOn w:val="Normalny"/>
    <w:link w:val="StopkaZnak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StopkaZnak">
    <w:name w:val="Stopka Znak"/>
    <w:basedOn w:val="Domylnaczcionkaakapitu"/>
    <w:link w:val="Stopka"/>
    <w:uiPriority w:val="99"/>
    <w:rsid w:val="0088504C"/>
    <w:rPr>
      <w:rFonts w:asciiTheme="majorHAnsi" w:hAnsiTheme="majorHAnsi"/>
      <w:cap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AA75F6"/>
  </w:style>
  <w:style w:type="paragraph" w:styleId="Tekstblokowy">
    <w:name w:val="Block Text"/>
    <w:basedOn w:val="Normalny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5F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5F6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5F6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5F6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5F6"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5F6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5F6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5F6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5F6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5F6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5F6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5F6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5F6"/>
    <w:rPr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5F6"/>
  </w:style>
  <w:style w:type="table" w:styleId="Kolorowasiatka">
    <w:name w:val="Colorful Grid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5F6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5F6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5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5F6"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AA75F6"/>
  </w:style>
  <w:style w:type="character" w:customStyle="1" w:styleId="DataZnak">
    <w:name w:val="Data Znak"/>
    <w:basedOn w:val="Domylnaczcionkaakapitu"/>
    <w:link w:val="Data"/>
    <w:uiPriority w:val="99"/>
    <w:semiHidden/>
    <w:rsid w:val="00AA75F6"/>
  </w:style>
  <w:style w:type="paragraph" w:styleId="Mapadokumentu">
    <w:name w:val="Document Map"/>
    <w:basedOn w:val="Normalny"/>
    <w:link w:val="MapadokumentuZnak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A75F6"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5F6"/>
    <w:pPr>
      <w:spacing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5F6"/>
  </w:style>
  <w:style w:type="character" w:styleId="Uwydatnienie">
    <w:name w:val="Emphasis"/>
    <w:basedOn w:val="Domylnaczcionkaakapitu"/>
    <w:uiPriority w:val="10"/>
    <w:semiHidden/>
    <w:unhideWhenUsed/>
    <w:rsid w:val="00AA75F6"/>
    <w:rPr>
      <w:i/>
      <w:iCs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75F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5F6"/>
    <w:rPr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5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5F6"/>
    <w:rPr>
      <w:szCs w:val="20"/>
    </w:rPr>
  </w:style>
  <w:style w:type="table" w:styleId="Tabelasiatki1jasna">
    <w:name w:val="Grid Table 1 Light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3">
    <w:name w:val="Grid Table 3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akronim">
    <w:name w:val="HTML Acronym"/>
    <w:basedOn w:val="Domylnaczcionkaakapitu"/>
    <w:uiPriority w:val="99"/>
    <w:semiHidden/>
    <w:unhideWhenUsed/>
    <w:rsid w:val="00AA75F6"/>
  </w:style>
  <w:style w:type="paragraph" w:styleId="HTML-adres">
    <w:name w:val="HTML Address"/>
    <w:basedOn w:val="Normalny"/>
    <w:link w:val="HTML-adresZnak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5F6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5F6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5F6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5F6"/>
    <w:rPr>
      <w:rFonts w:ascii="Consolas" w:hAnsi="Consolas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5F6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5F6"/>
    <w:rPr>
      <w:color w:val="0563C1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3D03E5"/>
    <w:rPr>
      <w:i/>
      <w:iCs/>
      <w:color w:val="D01818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Jasnasiatka">
    <w:name w:val="Light Grid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5F6"/>
  </w:style>
  <w:style w:type="paragraph" w:styleId="Lista">
    <w:name w:val="List"/>
    <w:basedOn w:val="Normalny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5F6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unhideWhenUsed/>
    <w:qFormat/>
    <w:rsid w:val="00AA75F6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2">
    <w:name w:val="List Table 2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3">
    <w:name w:val="List Table 3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5F6"/>
    <w:rPr>
      <w:rFonts w:ascii="Consolas" w:hAnsi="Consolas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AA75F6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5F6"/>
    <w:pPr>
      <w:spacing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5F6"/>
  </w:style>
  <w:style w:type="character" w:styleId="Numerstrony">
    <w:name w:val="page number"/>
    <w:basedOn w:val="Domylnaczcionkaakapitu"/>
    <w:uiPriority w:val="99"/>
    <w:semiHidden/>
    <w:unhideWhenUsed/>
    <w:rsid w:val="00AA75F6"/>
  </w:style>
  <w:style w:type="table" w:styleId="Zwykatabela1">
    <w:name w:val="Plain Table 1"/>
    <w:basedOn w:val="Standardowy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5F6"/>
    <w:rPr>
      <w:rFonts w:ascii="Consolas" w:hAnsi="Consolas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5F6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5F6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5F6"/>
  </w:style>
  <w:style w:type="paragraph" w:styleId="Podpis">
    <w:name w:val="Signature"/>
    <w:basedOn w:val="Normalny"/>
    <w:link w:val="PodpisZnak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AA75F6"/>
  </w:style>
  <w:style w:type="character" w:styleId="Pogrubienie">
    <w:name w:val="Strong"/>
    <w:basedOn w:val="Domylnaczcionkaakapitu"/>
    <w:uiPriority w:val="22"/>
    <w:semiHidden/>
    <w:unhideWhenUsed/>
    <w:qFormat/>
    <w:rsid w:val="00AA75F6"/>
    <w:rPr>
      <w:b/>
      <w:bCs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5F6"/>
    <w:pPr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5F6"/>
  </w:style>
  <w:style w:type="table" w:styleId="Tabela-Profesjonalny">
    <w:name w:val="Table Professional"/>
    <w:basedOn w:val="Standardowy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5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5F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5F6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5F6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5F6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5F6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5F6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5F6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5F6"/>
    <w:pPr>
      <w:spacing w:after="100"/>
      <w:ind w:left="17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nizy%20Zlotopolski\AppData\Roaming\Microsoft\Szablony\Dopracowany%20&#380;yciorys,%20zaprojektowany%20przez%20firm&#281;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53540396074D32B692DC139F1880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58FC1F-81B8-41EF-8CB1-31E240511043}"/>
      </w:docPartPr>
      <w:docPartBody>
        <w:p w:rsidR="00A3572A" w:rsidRDefault="001B4C82">
          <w:pPr>
            <w:pStyle w:val="5153540396074D32B692DC139F1880C1"/>
          </w:pPr>
          <w:r>
            <w:t>TIN</w:t>
          </w:r>
        </w:p>
      </w:docPartBody>
    </w:docPart>
    <w:docPart>
      <w:docPartPr>
        <w:name w:val="0A04D9FA6EDD4E049A351572EAD4F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8BCA75-08F3-4EB1-A71F-D8906AC20001}"/>
      </w:docPartPr>
      <w:docPartBody>
        <w:p w:rsidR="00A3572A" w:rsidRDefault="001B4C82">
          <w:pPr>
            <w:pStyle w:val="0A04D9FA6EDD4E049A351572EAD4F433"/>
          </w:pPr>
          <w:r w:rsidRPr="00906BEE">
            <w:rPr>
              <w:lang w:bidi="pl-PL"/>
            </w:rPr>
            <w:t>Cel</w:t>
          </w:r>
        </w:p>
      </w:docPartBody>
    </w:docPart>
    <w:docPart>
      <w:docPartPr>
        <w:name w:val="86949D30A5A5466680573E99CFBB25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72B6F6-30D7-466F-B651-198DA5F565CB}"/>
      </w:docPartPr>
      <w:docPartBody>
        <w:p w:rsidR="00A3572A" w:rsidRDefault="001B4C82">
          <w:pPr>
            <w:pStyle w:val="86949D30A5A5466680573E99CFBB2598"/>
          </w:pPr>
          <w:r>
            <w:rPr>
              <w:lang w:bidi="pl-PL"/>
            </w:rPr>
            <w:t xml:space="preserve">Twoje </w:t>
          </w:r>
          <w:r w:rsidRPr="00610578">
            <w:rPr>
              <w:lang w:bidi="pl-PL"/>
            </w:rPr>
            <w:t>imię i nazwisko</w:t>
          </w:r>
        </w:p>
      </w:docPartBody>
    </w:docPart>
    <w:docPart>
      <w:docPartPr>
        <w:name w:val="31B0191EC1A94098975648EE899AFC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10AD08-1D8F-4F03-8FEC-74B6BD52FEDD}"/>
      </w:docPartPr>
      <w:docPartBody>
        <w:p w:rsidR="00A3572A" w:rsidRDefault="001B4C82">
          <w:pPr>
            <w:pStyle w:val="31B0191EC1A94098975648EE899AFC32"/>
          </w:pPr>
          <w:r w:rsidRPr="00906BEE">
            <w:rPr>
              <w:lang w:bidi="pl-PL"/>
            </w:rPr>
            <w:t>Zawód lub branża</w:t>
          </w:r>
        </w:p>
      </w:docPartBody>
    </w:docPart>
    <w:docPart>
      <w:docPartPr>
        <w:name w:val="3EB9A682B95443898ACC475F2A99F8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BE1C0C-B603-4005-8CBC-20D0C226D4A7}"/>
      </w:docPartPr>
      <w:docPartBody>
        <w:p w:rsidR="00A3572A" w:rsidRDefault="001B4C82">
          <w:pPr>
            <w:pStyle w:val="3EB9A682B95443898ACC475F2A99F8A1"/>
          </w:pPr>
          <w:r w:rsidRPr="00906BEE">
            <w:rPr>
              <w:lang w:bidi="pl-PL"/>
            </w:rPr>
            <w:t>Możesz uwzględnić średnią ocen oraz podsumowanie dotyczące prac zaliczeniowych, nagród i wyróżnień.</w:t>
          </w:r>
        </w:p>
      </w:docPartBody>
    </w:docPart>
    <w:docPart>
      <w:docPartPr>
        <w:name w:val="269FDB69566B4F24A265B130CEF211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EFF890-163E-474C-A81F-AC8B34046932}"/>
      </w:docPartPr>
      <w:docPartBody>
        <w:p w:rsidR="00A3572A" w:rsidRDefault="001B4C82">
          <w:pPr>
            <w:pStyle w:val="269FDB69566B4F24A265B130CEF211AA"/>
          </w:pPr>
          <w:r w:rsidRPr="00906BEE">
            <w:rPr>
              <w:lang w:bidi="pl-PL"/>
            </w:rPr>
            <w:t>Data uzyskania</w:t>
          </w:r>
        </w:p>
      </w:docPartBody>
    </w:docPart>
    <w:docPart>
      <w:docPartPr>
        <w:name w:val="58CF65B22E2247299E4359EB23C259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7DCC8F-FB31-4AC1-B11F-857082D3D1CF}"/>
      </w:docPartPr>
      <w:docPartBody>
        <w:p w:rsidR="00A3572A" w:rsidRDefault="001B4C82">
          <w:pPr>
            <w:pStyle w:val="58CF65B22E2247299E4359EB23C2597C"/>
          </w:pPr>
          <w:r w:rsidRPr="00906BEE">
            <w:rPr>
              <w:lang w:bidi="pl-PL"/>
            </w:rPr>
            <w:t>Aby jednym kliknięciem zastosować odpowiednie formatowanie, sprawdź obszar Style na karcie Narzędzia główne na wstążce.</w:t>
          </w:r>
        </w:p>
      </w:docPartBody>
    </w:docPart>
    <w:docPart>
      <w:docPartPr>
        <w:name w:val="08EB19C852FE4BF683E8C059961CCF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7AAD76-3A2F-4401-9444-FBC4417EF113}"/>
      </w:docPartPr>
      <w:docPartBody>
        <w:p w:rsidR="00A3572A" w:rsidRDefault="001B4C82">
          <w:pPr>
            <w:pStyle w:val="08EB19C852FE4BF683E8C059961CCF3C"/>
          </w:pPr>
          <w:r w:rsidRPr="00906BEE">
            <w:rPr>
              <w:lang w:bidi="pl-PL"/>
            </w:rPr>
            <w:t>Czy Twoim zadaniem było kierowanie zespołem klubowym, projektem ulubionej organizacji charytatywnej lub redagowanie szkolnej gazetki? Opisz doświadczenie ilustrujące Twoje umiejętności przywódcze.</w:t>
          </w:r>
        </w:p>
      </w:docPartBody>
    </w:docPart>
    <w:docPart>
      <w:docPartPr>
        <w:name w:val="98BE20DAF53F4FCCA3FF30D0679DE1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939310-99A0-44F3-8E00-6F6833396971}"/>
      </w:docPartPr>
      <w:docPartBody>
        <w:p w:rsidR="00A3572A" w:rsidRDefault="009C59ED" w:rsidP="009C59ED">
          <w:pPr>
            <w:pStyle w:val="98BE20DAF53F4FCCA3FF30D0679DE1D7"/>
          </w:pPr>
          <w:r>
            <w:rPr>
              <w:caps/>
              <w:color w:val="FFFFFF" w:themeColor="background1"/>
              <w:sz w:val="18"/>
              <w:szCs w:val="18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ED"/>
    <w:rsid w:val="001B4C82"/>
    <w:rsid w:val="009C59ED"/>
    <w:rsid w:val="00A3572A"/>
    <w:rsid w:val="00D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153540396074D32B692DC139F1880C1">
    <w:name w:val="5153540396074D32B692DC139F1880C1"/>
  </w:style>
  <w:style w:type="paragraph" w:customStyle="1" w:styleId="0A04D9FA6EDD4E049A351572EAD4F433">
    <w:name w:val="0A04D9FA6EDD4E049A351572EAD4F433"/>
  </w:style>
  <w:style w:type="paragraph" w:customStyle="1" w:styleId="F36B42D2F94046D9B93F6498989C87E9">
    <w:name w:val="F36B42D2F94046D9B93F6498989C87E9"/>
  </w:style>
  <w:style w:type="paragraph" w:customStyle="1" w:styleId="05B6BDD7D3ED489AA24E3E894579F2BF">
    <w:name w:val="05B6BDD7D3ED489AA24E3E894579F2BF"/>
  </w:style>
  <w:style w:type="paragraph" w:customStyle="1" w:styleId="5C24358D00E14CDC8010FCCF67A2C61F">
    <w:name w:val="5C24358D00E14CDC8010FCCF67A2C61F"/>
  </w:style>
  <w:style w:type="paragraph" w:customStyle="1" w:styleId="86949D30A5A5466680573E99CFBB2598">
    <w:name w:val="86949D30A5A5466680573E99CFBB2598"/>
  </w:style>
  <w:style w:type="paragraph" w:customStyle="1" w:styleId="31B0191EC1A94098975648EE899AFC32">
    <w:name w:val="31B0191EC1A94098975648EE899AFC32"/>
  </w:style>
  <w:style w:type="paragraph" w:customStyle="1" w:styleId="2FD360276C7443CBA66D20BFF11628CB">
    <w:name w:val="2FD360276C7443CBA66D20BFF11628CB"/>
  </w:style>
  <w:style w:type="paragraph" w:customStyle="1" w:styleId="EB9A64D0EED646E3B69FF210EB336B36">
    <w:name w:val="EB9A64D0EED646E3B69FF210EB336B36"/>
  </w:style>
  <w:style w:type="paragraph" w:customStyle="1" w:styleId="F985F1BCE57B4661A42B1CC1B07992E4">
    <w:name w:val="F985F1BCE57B4661A42B1CC1B07992E4"/>
  </w:style>
  <w:style w:type="paragraph" w:customStyle="1" w:styleId="0CDF3223209041D988AF62F8CCF6CA07">
    <w:name w:val="0CDF3223209041D988AF62F8CCF6CA07"/>
  </w:style>
  <w:style w:type="paragraph" w:customStyle="1" w:styleId="88BE96DB5E9D47A5A46CF82E26142908">
    <w:name w:val="88BE96DB5E9D47A5A46CF82E26142908"/>
  </w:style>
  <w:style w:type="paragraph" w:customStyle="1" w:styleId="85C5373BF660484887A08FC9898D4F7C">
    <w:name w:val="85C5373BF660484887A08FC9898D4F7C"/>
  </w:style>
  <w:style w:type="paragraph" w:customStyle="1" w:styleId="79D0085FDD9341D4956A70FCDF9BC797">
    <w:name w:val="79D0085FDD9341D4956A70FCDF9BC797"/>
  </w:style>
  <w:style w:type="paragraph" w:customStyle="1" w:styleId="C25B3A23201447469FFC3198005611E5">
    <w:name w:val="C25B3A23201447469FFC3198005611E5"/>
  </w:style>
  <w:style w:type="paragraph" w:customStyle="1" w:styleId="91BB9CE032AD469A988F74B513E6EBA3">
    <w:name w:val="91BB9CE032AD469A988F74B513E6EBA3"/>
  </w:style>
  <w:style w:type="paragraph" w:customStyle="1" w:styleId="BD3F7EE66577443DBF75926BA769EB6D">
    <w:name w:val="BD3F7EE66577443DBF75926BA769EB6D"/>
  </w:style>
  <w:style w:type="paragraph" w:customStyle="1" w:styleId="2B4B1E50764D4587A1295918016CDD1B">
    <w:name w:val="2B4B1E50764D4587A1295918016CDD1B"/>
  </w:style>
  <w:style w:type="paragraph" w:customStyle="1" w:styleId="407805612D0F467DB3E4AA05FFBDD71C">
    <w:name w:val="407805612D0F467DB3E4AA05FFBDD71C"/>
  </w:style>
  <w:style w:type="paragraph" w:customStyle="1" w:styleId="92219C28D24E45058B38043E9BF49E1F">
    <w:name w:val="92219C28D24E45058B38043E9BF49E1F"/>
  </w:style>
  <w:style w:type="paragraph" w:customStyle="1" w:styleId="578A31F145A54BAEB5535D7FA3E3A38E">
    <w:name w:val="578A31F145A54BAEB5535D7FA3E3A38E"/>
  </w:style>
  <w:style w:type="paragraph" w:customStyle="1" w:styleId="B816ECF0F232418C87BADE8D4C2814DC">
    <w:name w:val="B816ECF0F232418C87BADE8D4C2814DC"/>
  </w:style>
  <w:style w:type="paragraph" w:customStyle="1" w:styleId="5AA619EB1AA54D279A5F34C0A2A079FC">
    <w:name w:val="5AA619EB1AA54D279A5F34C0A2A079FC"/>
  </w:style>
  <w:style w:type="paragraph" w:customStyle="1" w:styleId="3EB9A682B95443898ACC475F2A99F8A1">
    <w:name w:val="3EB9A682B95443898ACC475F2A99F8A1"/>
  </w:style>
  <w:style w:type="paragraph" w:customStyle="1" w:styleId="318B7D56F823451D8A2CE25D4A249596">
    <w:name w:val="318B7D56F823451D8A2CE25D4A249596"/>
  </w:style>
  <w:style w:type="paragraph" w:customStyle="1" w:styleId="269FDB69566B4F24A265B130CEF211AA">
    <w:name w:val="269FDB69566B4F24A265B130CEF211AA"/>
  </w:style>
  <w:style w:type="paragraph" w:customStyle="1" w:styleId="6F5E57C755274B5680D93746FBD1EF34">
    <w:name w:val="6F5E57C755274B5680D93746FBD1EF34"/>
  </w:style>
  <w:style w:type="paragraph" w:customStyle="1" w:styleId="58CF65B22E2247299E4359EB23C2597C">
    <w:name w:val="58CF65B22E2247299E4359EB23C2597C"/>
  </w:style>
  <w:style w:type="paragraph" w:customStyle="1" w:styleId="F3972148FD8F43D7BD677440D18512EC">
    <w:name w:val="F3972148FD8F43D7BD677440D18512EC"/>
  </w:style>
  <w:style w:type="paragraph" w:customStyle="1" w:styleId="08EB19C852FE4BF683E8C059961CCF3C">
    <w:name w:val="08EB19C852FE4BF683E8C059961CCF3C"/>
  </w:style>
  <w:style w:type="paragraph" w:customStyle="1" w:styleId="98BE20DAF53F4FCCA3FF30D0679DE1D7">
    <w:name w:val="98BE20DAF53F4FCCA3FF30D0679DE1D7"/>
    <w:rsid w:val="009C59ED"/>
  </w:style>
  <w:style w:type="paragraph" w:customStyle="1" w:styleId="53DE3C386C23424AAF82C12A0886E3F6">
    <w:name w:val="53DE3C386C23424AAF82C12A0886E3F6"/>
    <w:rsid w:val="009C5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Dopracowany%20życiorys,%20zaprojektowany%20przez%20firmę%20MOO.dotx</Template>
  <TotalTime>34</TotalTime>
  <Pages>1</Pages>
  <Words>117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Krzysztof Tomczyk Kamil Wójcik Kuba Kała Adam Puszka Kacper Maćkowiak Kamil Masel</dc:title>
  <dc:subject>Przeglądarkowa gra wyborów</dc:subject>
  <dc:creator>Przetrwaj na studiach</dc:creator>
  <cp:keywords>xD</cp:keywords>
  <dc:description/>
  <cp:lastModifiedBy>Gość</cp:lastModifiedBy>
  <cp:revision>32</cp:revision>
  <dcterms:created xsi:type="dcterms:W3CDTF">2018-10-26T07:40:00Z</dcterms:created>
  <dcterms:modified xsi:type="dcterms:W3CDTF">2018-10-26T08:14:00Z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